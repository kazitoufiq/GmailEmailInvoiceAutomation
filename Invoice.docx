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56"/>
        <w:gridCol w:w="3727"/>
        <w:gridCol w:w="2987"/>
      </w:tblGrid>
      <w:tr w:rsidR="00B14F9C" w14:paraId="27A9252F" w14:textId="77777777" w:rsidTr="00B1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352BCDE" w14:textId="77777777" w:rsidR="00837939" w:rsidRDefault="0006216C">
            <w:r>
              <w:t>Invoice No: 20200927</w:t>
            </w:r>
          </w:p>
        </w:tc>
        <w:tc>
          <w:tcPr>
            <w:tcW w:w="3727" w:type="dxa"/>
          </w:tcPr>
          <w:p w14:paraId="58247606" w14:textId="77777777" w:rsidR="00837939" w:rsidRDefault="00062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Issued: Fri, 02-Oct-2020</w:t>
            </w:r>
          </w:p>
        </w:tc>
        <w:tc>
          <w:tcPr>
            <w:tcW w:w="2987" w:type="dxa"/>
          </w:tcPr>
          <w:p w14:paraId="09D0BB2B" w14:textId="77777777" w:rsidR="00837939" w:rsidRDefault="00062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by: Sun, 04-Oct-2020</w:t>
            </w:r>
          </w:p>
        </w:tc>
      </w:tr>
    </w:tbl>
    <w:p w14:paraId="1F043745" w14:textId="77777777" w:rsidR="00B14F9C" w:rsidRDefault="00B14F9C"/>
    <w:p w14:paraId="7FC91892" w14:textId="77777777" w:rsidR="00B14F9C" w:rsidRDefault="00B14F9C"/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7427F1" w14:paraId="672271E7" w14:textId="77777777" w:rsidTr="00841DD4"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60C09651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Bill To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5753963D" w14:textId="77777777" w:rsidR="007C1172" w:rsidRPr="007427F1" w:rsidRDefault="007C1172" w:rsidP="00841DD4">
            <w:pPr>
              <w:pStyle w:val="Heading1"/>
              <w:spacing w:after="40"/>
              <w:outlineLvl w:val="0"/>
            </w:pP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3CB782D1" w14:textId="77777777" w:rsidR="007C1172" w:rsidRPr="007427F1" w:rsidRDefault="00B01A50" w:rsidP="00841DD4">
            <w:pPr>
              <w:pStyle w:val="Heading1"/>
              <w:spacing w:after="40"/>
              <w:outlineLvl w:val="0"/>
            </w:pPr>
            <w:r w:rsidRPr="007427F1">
              <w:t>Instructions</w:t>
            </w:r>
          </w:p>
        </w:tc>
      </w:tr>
      <w:tr w:rsidR="007C1172" w:rsidRPr="007427F1" w14:paraId="6AB208D7" w14:textId="77777777" w:rsidTr="00312C2A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3EC32A0D" w14:textId="06F26BDB" w:rsidR="0082655E" w:rsidRDefault="00D87AEF" w:rsidP="00D87AEF">
            <w:pPr>
              <w:spacing w:after="40"/>
            </w:pPr>
            <w:proofErr w:type="spellStart"/>
            <w:r>
              <w:t>vvvv</w:t>
            </w:r>
            <w:proofErr w:type="spellEnd"/>
            <w:r w:rsidR="00B01A50" w:rsidRPr="007427F1">
              <w:br/>
            </w:r>
          </w:p>
          <w:p w14:paraId="60311946" w14:textId="77777777" w:rsidR="0082655E" w:rsidRDefault="0082655E" w:rsidP="00841DD4">
            <w:pPr>
              <w:spacing w:after="40"/>
            </w:pPr>
            <w:r>
              <w:t>Australia</w:t>
            </w:r>
          </w:p>
          <w:p w14:paraId="5ADE724D" w14:textId="1D207425" w:rsidR="00737FC7" w:rsidRPr="00A63CE2" w:rsidRDefault="00737FC7" w:rsidP="00A63CE2">
            <w:pPr>
              <w:rPr>
                <w:kern w:val="0"/>
              </w:rPr>
            </w:pP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2D3D169" w14:textId="77777777" w:rsidR="007C1172" w:rsidRPr="007427F1" w:rsidRDefault="007C1172" w:rsidP="00841DD4">
            <w:pPr>
              <w:spacing w:after="40"/>
            </w:pPr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33157007" w14:textId="77777777" w:rsidR="0082655E" w:rsidRPr="00C10559" w:rsidRDefault="0082655E" w:rsidP="0082655E">
            <w:pPr>
              <w:spacing w:after="40"/>
            </w:pPr>
            <w:r w:rsidRPr="00C10559">
              <w:t>Please make the payment to :</w:t>
            </w:r>
          </w:p>
          <w:p w14:paraId="58778FF0" w14:textId="77777777" w:rsidR="0082655E" w:rsidRPr="00C10559" w:rsidRDefault="0082655E" w:rsidP="0082655E">
            <w:pPr>
              <w:spacing w:after="40"/>
            </w:pPr>
            <w:r w:rsidRPr="00C10559">
              <w:t>Kazi Toufiq Wadud</w:t>
            </w:r>
          </w:p>
          <w:p w14:paraId="6D22CA26" w14:textId="77777777" w:rsidR="007C1172" w:rsidRPr="007427F1" w:rsidRDefault="0082655E" w:rsidP="0082655E">
            <w:pPr>
              <w:spacing w:after="40"/>
            </w:pPr>
            <w:r w:rsidRPr="00C10559">
              <w:t>**Late rental fees payment charge of $20/day</w:t>
            </w:r>
          </w:p>
        </w:tc>
      </w:tr>
    </w:tbl>
    <w:tbl>
      <w:tblPr>
        <w:tblStyle w:val="TableGrid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4"/>
        <w:gridCol w:w="4028"/>
        <w:gridCol w:w="2014"/>
        <w:gridCol w:w="2014"/>
      </w:tblGrid>
      <w:tr w:rsidR="007C1172" w:rsidRPr="007427F1" w14:paraId="7002B088" w14:textId="77777777" w:rsidTr="00D74E1C">
        <w:sdt>
          <w:sdtPr>
            <w:id w:val="-1186138732"/>
            <w:placeholder>
              <w:docPart w:val="486B331E75F54045AAC53999E6C618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4B0A15D1" w14:textId="77777777" w:rsidR="007C1172" w:rsidRPr="007427F1" w:rsidRDefault="0018376C" w:rsidP="00C46A36">
                <w:r w:rsidRPr="007427F1">
                  <w:t>Quantity</w:t>
                </w:r>
              </w:p>
            </w:tc>
          </w:sdtContent>
        </w:sdt>
        <w:sdt>
          <w:sdtPr>
            <w:id w:val="495689249"/>
            <w:placeholder>
              <w:docPart w:val="3BA52C0CC0DE1143947B8DFC5DE41E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28" w:type="dxa"/>
              </w:tcPr>
              <w:p w14:paraId="5CF3DA7A" w14:textId="77777777" w:rsidR="007C1172" w:rsidRPr="007427F1" w:rsidRDefault="0018376C" w:rsidP="00C46A36">
                <w:r w:rsidRPr="007427F1">
                  <w:t>Description</w:t>
                </w:r>
              </w:p>
            </w:tc>
          </w:sdtContent>
        </w:sdt>
        <w:sdt>
          <w:sdtPr>
            <w:id w:val="822944476"/>
            <w:placeholder>
              <w:docPart w:val="62641DD3DEEE4D4FBB0861DC847563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12115536" w14:textId="77777777" w:rsidR="007C1172" w:rsidRPr="007427F1" w:rsidRDefault="0018376C" w:rsidP="00C46A36">
                <w:pPr>
                  <w:jc w:val="right"/>
                </w:pPr>
                <w:r w:rsidRPr="007427F1">
                  <w:t>Unit Price</w:t>
                </w:r>
              </w:p>
            </w:tc>
          </w:sdtContent>
        </w:sdt>
        <w:sdt>
          <w:sdtPr>
            <w:id w:val="1062519107"/>
            <w:placeholder>
              <w:docPart w:val="9BDCDCFAE002FD4CB1BA7865D73BBA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4" w:type="dxa"/>
              </w:tcPr>
              <w:p w14:paraId="3DFEB8C2" w14:textId="77777777" w:rsidR="007C1172" w:rsidRPr="007427F1" w:rsidRDefault="0018376C" w:rsidP="00C46A36">
                <w:pPr>
                  <w:jc w:val="right"/>
                </w:pPr>
                <w:r w:rsidRPr="007427F1">
                  <w:t>Total</w:t>
                </w:r>
              </w:p>
            </w:tc>
          </w:sdtContent>
        </w:sdt>
      </w:tr>
      <w:tr w:rsidR="007C1172" w:rsidRPr="007427F1" w14:paraId="7548D118" w14:textId="77777777" w:rsidTr="00D74E1C">
        <w:tc>
          <w:tcPr>
            <w:tcW w:w="2014" w:type="dxa"/>
          </w:tcPr>
          <w:p w14:paraId="323B4B3E" w14:textId="77777777" w:rsidR="007C1172" w:rsidRPr="007427F1" w:rsidRDefault="0082655E" w:rsidP="00C46A36">
            <w:r>
              <w:t>1 Week</w:t>
            </w:r>
            <w:r w:rsidR="00AA129D">
              <w:t xml:space="preserve"> </w:t>
            </w:r>
            <w:r>
              <w:t>(7 days)</w:t>
            </w:r>
          </w:p>
        </w:tc>
        <w:tc>
          <w:tcPr>
            <w:tcW w:w="4028" w:type="dxa"/>
          </w:tcPr>
          <w:p w14:paraId="27C24A7D" w14:textId="01148324" w:rsidR="00837939" w:rsidRDefault="0006216C">
            <w:r>
              <w:br/>
              <w:t>Period: Sunday, 27-Sep-2020 to Saturday, 03-Oct-2020 (7 Days)</w:t>
            </w:r>
          </w:p>
        </w:tc>
        <w:tc>
          <w:tcPr>
            <w:tcW w:w="2014" w:type="dxa"/>
          </w:tcPr>
          <w:p w14:paraId="63B06364" w14:textId="77777777" w:rsidR="007C1172" w:rsidRPr="007427F1" w:rsidRDefault="00EC6FBA" w:rsidP="00C46A36">
            <w:pPr>
              <w:jc w:val="right"/>
            </w:pPr>
            <w:r>
              <w:t>$</w:t>
            </w:r>
            <w:r w:rsidR="0082655E">
              <w:t>2</w:t>
            </w:r>
            <w:r w:rsidR="00DF2C8C">
              <w:t>9</w:t>
            </w:r>
            <w:r w:rsidR="0082655E">
              <w:t>0</w:t>
            </w:r>
          </w:p>
        </w:tc>
        <w:tc>
          <w:tcPr>
            <w:tcW w:w="2014" w:type="dxa"/>
          </w:tcPr>
          <w:p w14:paraId="00E1E633" w14:textId="77777777" w:rsidR="007C1172" w:rsidRPr="007427F1" w:rsidRDefault="00EC6FBA" w:rsidP="00C46A36">
            <w:pPr>
              <w:jc w:val="right"/>
            </w:pPr>
            <w:r>
              <w:t>$</w:t>
            </w:r>
            <w:r w:rsidR="0082655E">
              <w:t>2</w:t>
            </w:r>
            <w:r w:rsidR="00DF2C8C">
              <w:t>9</w:t>
            </w:r>
            <w:r w:rsidR="0082655E">
              <w:t>0</w:t>
            </w:r>
          </w:p>
        </w:tc>
      </w:tr>
      <w:tr w:rsidR="00363B0A" w:rsidRPr="007427F1" w14:paraId="28314477" w14:textId="77777777" w:rsidTr="00D74E1C">
        <w:tc>
          <w:tcPr>
            <w:tcW w:w="2014" w:type="dxa"/>
          </w:tcPr>
          <w:p w14:paraId="058A8A1F" w14:textId="77777777" w:rsidR="00363B0A" w:rsidRPr="007427F1" w:rsidRDefault="00363B0A" w:rsidP="00C46A36"/>
        </w:tc>
        <w:tc>
          <w:tcPr>
            <w:tcW w:w="4028" w:type="dxa"/>
          </w:tcPr>
          <w:p w14:paraId="2EE184C7" w14:textId="77777777" w:rsidR="00363B0A" w:rsidRPr="007427F1" w:rsidRDefault="00363B0A" w:rsidP="00C46A36"/>
        </w:tc>
        <w:tc>
          <w:tcPr>
            <w:tcW w:w="2014" w:type="dxa"/>
          </w:tcPr>
          <w:p w14:paraId="1CAFA501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4" w:type="dxa"/>
          </w:tcPr>
          <w:p w14:paraId="1959E19F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78BDB632" w14:textId="77777777" w:rsidTr="00D74E1C">
        <w:tc>
          <w:tcPr>
            <w:tcW w:w="2014" w:type="dxa"/>
          </w:tcPr>
          <w:p w14:paraId="051C4973" w14:textId="77777777" w:rsidR="00363B0A" w:rsidRPr="007427F1" w:rsidRDefault="00363B0A" w:rsidP="00C46A36"/>
        </w:tc>
        <w:tc>
          <w:tcPr>
            <w:tcW w:w="4028" w:type="dxa"/>
          </w:tcPr>
          <w:p w14:paraId="293A6771" w14:textId="77777777" w:rsidR="00363B0A" w:rsidRPr="007427F1" w:rsidRDefault="00363B0A" w:rsidP="00C46A36"/>
        </w:tc>
        <w:tc>
          <w:tcPr>
            <w:tcW w:w="2014" w:type="dxa"/>
          </w:tcPr>
          <w:p w14:paraId="409F2966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4" w:type="dxa"/>
          </w:tcPr>
          <w:p w14:paraId="3504159B" w14:textId="77777777" w:rsidR="00363B0A" w:rsidRPr="007427F1" w:rsidRDefault="00363B0A" w:rsidP="00C46A36">
            <w:pPr>
              <w:jc w:val="right"/>
            </w:pPr>
          </w:p>
        </w:tc>
      </w:tr>
      <w:tr w:rsidR="007C1172" w:rsidRPr="007427F1" w14:paraId="317039E0" w14:textId="77777777" w:rsidTr="00D74E1C">
        <w:tc>
          <w:tcPr>
            <w:tcW w:w="2014" w:type="dxa"/>
          </w:tcPr>
          <w:p w14:paraId="210382AB" w14:textId="77777777" w:rsidR="007C1172" w:rsidRPr="007427F1" w:rsidRDefault="007C1172" w:rsidP="00C46A36"/>
        </w:tc>
        <w:tc>
          <w:tcPr>
            <w:tcW w:w="4028" w:type="dxa"/>
          </w:tcPr>
          <w:p w14:paraId="1EB8A02E" w14:textId="77777777" w:rsidR="007C1172" w:rsidRPr="007427F1" w:rsidRDefault="007C1172" w:rsidP="00C46A36"/>
        </w:tc>
        <w:tc>
          <w:tcPr>
            <w:tcW w:w="2014" w:type="dxa"/>
          </w:tcPr>
          <w:p w14:paraId="2BE5D82F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4" w:type="dxa"/>
          </w:tcPr>
          <w:p w14:paraId="2BA343E4" w14:textId="77777777" w:rsidR="007C1172" w:rsidRPr="007427F1" w:rsidRDefault="007C1172" w:rsidP="00C46A36">
            <w:pPr>
              <w:jc w:val="right"/>
            </w:pPr>
          </w:p>
        </w:tc>
      </w:tr>
    </w:tbl>
    <w:p w14:paraId="6154FCE6" w14:textId="2029EADF" w:rsidR="002201B0" w:rsidRDefault="002201B0" w:rsidP="00A0366B"/>
    <w:tbl>
      <w:tblPr>
        <w:tblStyle w:val="InvoiceTable"/>
        <w:tblW w:w="2206" w:type="pct"/>
        <w:jc w:val="right"/>
        <w:tblLayout w:type="fixed"/>
        <w:tblLook w:val="0480" w:firstRow="0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235"/>
        <w:gridCol w:w="1212"/>
      </w:tblGrid>
      <w:tr w:rsidR="00D74E1C" w:rsidRPr="007427F1" w14:paraId="638CBF23" w14:textId="77777777" w:rsidTr="007A6ADB">
        <w:trPr>
          <w:trHeight w:val="232"/>
          <w:jc w:val="right"/>
        </w:trPr>
        <w:sdt>
          <w:sdtPr>
            <w:id w:val="465547225"/>
            <w:placeholder>
              <w:docPart w:val="1463F25865367D4390EE43149668C3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35" w:type="dxa"/>
              </w:tcPr>
              <w:p w14:paraId="0415A871" w14:textId="77777777" w:rsidR="00D74E1C" w:rsidRPr="007427F1" w:rsidRDefault="00D74E1C" w:rsidP="00D74E1C">
                <w:pPr>
                  <w:pStyle w:val="Heading1"/>
                  <w:outlineLvl w:val="0"/>
                </w:pPr>
                <w:r w:rsidRPr="007427F1">
                  <w:t>Subtotal</w:t>
                </w:r>
              </w:p>
            </w:tc>
          </w:sdtContent>
        </w:sdt>
        <w:tc>
          <w:tcPr>
            <w:tcW w:w="1212" w:type="dxa"/>
          </w:tcPr>
          <w:p w14:paraId="4DEBA103" w14:textId="0A514207" w:rsidR="00D74E1C" w:rsidRPr="007427F1" w:rsidRDefault="00D74E1C" w:rsidP="00F04478">
            <w:pPr>
              <w:jc w:val="both"/>
            </w:pPr>
            <w:r>
              <w:t>$290.00</w:t>
            </w:r>
          </w:p>
        </w:tc>
      </w:tr>
      <w:tr w:rsidR="00D74E1C" w:rsidRPr="007427F1" w14:paraId="01EC000E" w14:textId="77777777" w:rsidTr="007A6ADB">
        <w:trPr>
          <w:trHeight w:val="232"/>
          <w:jc w:val="right"/>
        </w:trPr>
        <w:tc>
          <w:tcPr>
            <w:tcW w:w="3235" w:type="dxa"/>
          </w:tcPr>
          <w:p w14:paraId="298D93C2" w14:textId="77777777" w:rsidR="00D74E1C" w:rsidRPr="007427F1" w:rsidRDefault="00D74E1C" w:rsidP="00D74E1C">
            <w:pPr>
              <w:pStyle w:val="Heading1"/>
              <w:outlineLvl w:val="0"/>
            </w:pPr>
            <w:r>
              <w:t>Amount paid:</w:t>
            </w:r>
          </w:p>
        </w:tc>
        <w:tc>
          <w:tcPr>
            <w:tcW w:w="1212" w:type="dxa"/>
          </w:tcPr>
          <w:p w14:paraId="376A3E7D" w14:textId="1AA7CD02" w:rsidR="00D74E1C" w:rsidRDefault="009250E8" w:rsidP="00F04478">
            <w:pPr>
              <w:jc w:val="both"/>
            </w:pPr>
            <w:r>
              <w:t xml:space="preserve">     $0.00</w:t>
            </w:r>
          </w:p>
        </w:tc>
      </w:tr>
      <w:tr w:rsidR="00D74E1C" w:rsidRPr="007427F1" w14:paraId="1D9E2140" w14:textId="77777777" w:rsidTr="007A6ADB">
        <w:trPr>
          <w:trHeight w:val="232"/>
          <w:jc w:val="right"/>
        </w:trPr>
        <w:tc>
          <w:tcPr>
            <w:tcW w:w="3235" w:type="dxa"/>
          </w:tcPr>
          <w:p w14:paraId="55CAC6DE" w14:textId="77777777" w:rsidR="00D74E1C" w:rsidRPr="007427F1" w:rsidRDefault="00D74E1C" w:rsidP="00D74E1C">
            <w:pPr>
              <w:pStyle w:val="Heading2"/>
              <w:outlineLvl w:val="1"/>
            </w:pPr>
            <w:r>
              <w:t>TOTAL DUE</w:t>
            </w:r>
          </w:p>
        </w:tc>
        <w:tc>
          <w:tcPr>
            <w:tcW w:w="1212" w:type="dxa"/>
          </w:tcPr>
          <w:p w14:paraId="5F3C0BD0" w14:textId="7DC6D964" w:rsidR="00D74E1C" w:rsidRDefault="009250E8" w:rsidP="00F04478">
            <w:pPr>
              <w:jc w:val="both"/>
            </w:pPr>
            <w:r>
              <w:t>$290.00</w:t>
            </w:r>
          </w:p>
        </w:tc>
      </w:tr>
      <w:tr w:rsidR="00D74E1C" w:rsidRPr="007427F1" w14:paraId="425F3CDA" w14:textId="77777777" w:rsidTr="007A6ADB">
        <w:trPr>
          <w:trHeight w:val="232"/>
          <w:jc w:val="right"/>
        </w:trPr>
        <w:tc>
          <w:tcPr>
            <w:tcW w:w="3235" w:type="dxa"/>
          </w:tcPr>
          <w:p w14:paraId="566E634C" w14:textId="77777777" w:rsidR="00D74E1C" w:rsidRPr="00EC6FBA" w:rsidRDefault="00D74E1C" w:rsidP="00D74E1C">
            <w:pPr>
              <w:rPr>
                <w:b/>
                <w:bCs/>
                <w:kern w:val="0"/>
              </w:rPr>
            </w:pPr>
            <w:r w:rsidRPr="00EC6FBA">
              <w:rPr>
                <w:b/>
                <w:bCs/>
              </w:rPr>
              <w:t>No GST has been charged</w:t>
            </w:r>
          </w:p>
          <w:p w14:paraId="63E44CA6" w14:textId="5E124649" w:rsidR="00D74E1C" w:rsidRPr="007427F1" w:rsidRDefault="00D74E1C" w:rsidP="00D74E1C">
            <w:pPr>
              <w:pStyle w:val="Closing"/>
            </w:pPr>
          </w:p>
        </w:tc>
        <w:tc>
          <w:tcPr>
            <w:tcW w:w="1212" w:type="dxa"/>
          </w:tcPr>
          <w:p w14:paraId="485D67AD" w14:textId="77777777" w:rsidR="00D74E1C" w:rsidRPr="007427F1" w:rsidRDefault="00D74E1C" w:rsidP="00D74E1C">
            <w:pPr>
              <w:jc w:val="center"/>
            </w:pPr>
          </w:p>
        </w:tc>
      </w:tr>
      <w:tr w:rsidR="007A6ADB" w:rsidRPr="007427F1" w14:paraId="20556241" w14:textId="77777777" w:rsidTr="000D566A">
        <w:trPr>
          <w:trHeight w:val="232"/>
          <w:jc w:val="right"/>
        </w:trPr>
        <w:tc>
          <w:tcPr>
            <w:tcW w:w="4447" w:type="dxa"/>
            <w:gridSpan w:val="2"/>
          </w:tcPr>
          <w:p w14:paraId="6B8D21C5" w14:textId="09B3F21A" w:rsidR="007A6ADB" w:rsidRPr="007427F1" w:rsidRDefault="007A6ADB" w:rsidP="007A6ADB"/>
        </w:tc>
      </w:tr>
    </w:tbl>
    <w:p w14:paraId="03243087" w14:textId="77777777" w:rsidR="00D74E1C" w:rsidRPr="007427F1" w:rsidRDefault="00D74E1C" w:rsidP="00A0366B"/>
    <w:sectPr w:rsidR="00D74E1C" w:rsidRPr="007427F1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9769" w14:textId="77777777" w:rsidR="00617BA4" w:rsidRDefault="00617BA4">
      <w:pPr>
        <w:spacing w:before="0" w:after="0"/>
      </w:pPr>
      <w:r>
        <w:separator/>
      </w:r>
    </w:p>
  </w:endnote>
  <w:endnote w:type="continuationSeparator" w:id="0">
    <w:p w14:paraId="1A86FDAA" w14:textId="77777777" w:rsidR="00617BA4" w:rsidRDefault="00617B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ABB3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AD56A" w14:textId="77777777" w:rsidR="00617BA4" w:rsidRDefault="00617BA4">
      <w:pPr>
        <w:spacing w:before="0" w:after="0"/>
      </w:pPr>
      <w:r>
        <w:separator/>
      </w:r>
    </w:p>
  </w:footnote>
  <w:footnote w:type="continuationSeparator" w:id="0">
    <w:p w14:paraId="7F9A7D0C" w14:textId="77777777" w:rsidR="00617BA4" w:rsidRDefault="00617B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9335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25D66B09" wp14:editId="2DD4FABB">
          <wp:extent cx="857250" cy="428625"/>
          <wp:effectExtent l="0" t="0" r="0" b="9525"/>
          <wp:docPr id="1" name="Picture 1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33"/>
      <w:gridCol w:w="5047"/>
    </w:tblGrid>
    <w:tr w:rsidR="007C1172" w14:paraId="10204FD3" w14:textId="77777777" w:rsidTr="00841DD4">
      <w:tc>
        <w:tcPr>
          <w:tcW w:w="5033" w:type="dxa"/>
        </w:tcPr>
        <w:p w14:paraId="1316A699" w14:textId="77777777" w:rsidR="007C1172" w:rsidRPr="00BF2DA1" w:rsidRDefault="0082655E">
          <w:pPr>
            <w:rPr>
              <w:b/>
              <w:bCs/>
            </w:rPr>
          </w:pPr>
          <w:r w:rsidRPr="00BF2DA1">
            <w:rPr>
              <w:b/>
              <w:bCs/>
            </w:rPr>
            <w:t>Kazi Toufiq Wadud</w:t>
          </w:r>
        </w:p>
        <w:p w14:paraId="0ED27661" w14:textId="4C51FB9C" w:rsidR="0082655E" w:rsidRPr="0082655E" w:rsidRDefault="0082655E" w:rsidP="00914940">
          <w:pPr>
            <w:rPr>
              <w:kern w:val="0"/>
            </w:rPr>
          </w:pPr>
        </w:p>
      </w:tc>
      <w:tc>
        <w:tcPr>
          <w:tcW w:w="5047" w:type="dxa"/>
          <w:tcMar>
            <w:right w:w="14" w:type="dxa"/>
          </w:tcMar>
        </w:tcPr>
        <w:p w14:paraId="3B142D72" w14:textId="6ADD7157" w:rsidR="007C1172" w:rsidRPr="009A311C" w:rsidRDefault="007C1172" w:rsidP="009A311C">
          <w:pPr>
            <w:pStyle w:val="Header"/>
          </w:pPr>
        </w:p>
      </w:tc>
    </w:tr>
  </w:tbl>
  <w:p w14:paraId="42A30A39" w14:textId="77777777" w:rsidR="007C1172" w:rsidRDefault="007C1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5E"/>
    <w:rsid w:val="00026576"/>
    <w:rsid w:val="00030E49"/>
    <w:rsid w:val="000542B0"/>
    <w:rsid w:val="00060FAB"/>
    <w:rsid w:val="0006216C"/>
    <w:rsid w:val="000722E5"/>
    <w:rsid w:val="00080532"/>
    <w:rsid w:val="0016481D"/>
    <w:rsid w:val="00170751"/>
    <w:rsid w:val="0018376C"/>
    <w:rsid w:val="00185B0A"/>
    <w:rsid w:val="001902CB"/>
    <w:rsid w:val="002201B0"/>
    <w:rsid w:val="0027603B"/>
    <w:rsid w:val="002E0CC8"/>
    <w:rsid w:val="00312C2A"/>
    <w:rsid w:val="00342126"/>
    <w:rsid w:val="00363B0A"/>
    <w:rsid w:val="003940BA"/>
    <w:rsid w:val="003B56BF"/>
    <w:rsid w:val="003C45C7"/>
    <w:rsid w:val="003D5943"/>
    <w:rsid w:val="003E57E0"/>
    <w:rsid w:val="00412F60"/>
    <w:rsid w:val="00462CD0"/>
    <w:rsid w:val="00467C64"/>
    <w:rsid w:val="00475226"/>
    <w:rsid w:val="004F7108"/>
    <w:rsid w:val="0053374C"/>
    <w:rsid w:val="005746AC"/>
    <w:rsid w:val="005809AE"/>
    <w:rsid w:val="0059455E"/>
    <w:rsid w:val="005D0D6E"/>
    <w:rsid w:val="00615399"/>
    <w:rsid w:val="00617BA4"/>
    <w:rsid w:val="00695CC4"/>
    <w:rsid w:val="006B1BBF"/>
    <w:rsid w:val="006B7EC7"/>
    <w:rsid w:val="00706B6B"/>
    <w:rsid w:val="007252AA"/>
    <w:rsid w:val="00737FC7"/>
    <w:rsid w:val="007427F1"/>
    <w:rsid w:val="00751262"/>
    <w:rsid w:val="007A06A5"/>
    <w:rsid w:val="007A6ADB"/>
    <w:rsid w:val="007B04B0"/>
    <w:rsid w:val="007C1172"/>
    <w:rsid w:val="008079CD"/>
    <w:rsid w:val="0082655E"/>
    <w:rsid w:val="00837939"/>
    <w:rsid w:val="00841DD4"/>
    <w:rsid w:val="008A4092"/>
    <w:rsid w:val="008B0BB0"/>
    <w:rsid w:val="00911721"/>
    <w:rsid w:val="00914940"/>
    <w:rsid w:val="009250E8"/>
    <w:rsid w:val="00943F3F"/>
    <w:rsid w:val="0097665D"/>
    <w:rsid w:val="009A311C"/>
    <w:rsid w:val="009B142E"/>
    <w:rsid w:val="00A0366B"/>
    <w:rsid w:val="00A157A3"/>
    <w:rsid w:val="00A51008"/>
    <w:rsid w:val="00A5384D"/>
    <w:rsid w:val="00A56EDC"/>
    <w:rsid w:val="00A63413"/>
    <w:rsid w:val="00A63CE2"/>
    <w:rsid w:val="00A94705"/>
    <w:rsid w:val="00A94AE4"/>
    <w:rsid w:val="00AA129D"/>
    <w:rsid w:val="00AC2B64"/>
    <w:rsid w:val="00AD7BD7"/>
    <w:rsid w:val="00AF0C58"/>
    <w:rsid w:val="00B01A50"/>
    <w:rsid w:val="00B14F9C"/>
    <w:rsid w:val="00B464D9"/>
    <w:rsid w:val="00BA3EC2"/>
    <w:rsid w:val="00BF2DA1"/>
    <w:rsid w:val="00C10559"/>
    <w:rsid w:val="00C46A36"/>
    <w:rsid w:val="00CC5F6A"/>
    <w:rsid w:val="00D12321"/>
    <w:rsid w:val="00D7249E"/>
    <w:rsid w:val="00D74E1C"/>
    <w:rsid w:val="00D87AEF"/>
    <w:rsid w:val="00D93160"/>
    <w:rsid w:val="00DD3DBD"/>
    <w:rsid w:val="00DF2C8C"/>
    <w:rsid w:val="00E46AB4"/>
    <w:rsid w:val="00E54CDB"/>
    <w:rsid w:val="00E847C6"/>
    <w:rsid w:val="00E92120"/>
    <w:rsid w:val="00E92918"/>
    <w:rsid w:val="00EC6FBA"/>
    <w:rsid w:val="00F04478"/>
    <w:rsid w:val="00F745DF"/>
    <w:rsid w:val="00F81BD0"/>
    <w:rsid w:val="00FA58CD"/>
    <w:rsid w:val="00FB2138"/>
    <w:rsid w:val="00FF0C9A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AE06F"/>
  <w15:chartTrackingRefBased/>
  <w15:docId w15:val="{78ECAC86-161A-DD49-A373-82A29E36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2A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6"/>
    <w:rsid w:val="00FA58CD"/>
    <w:rPr>
      <w:kern w:val="20"/>
    </w:r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841D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A1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A1"/>
    <w:rPr>
      <w:rFonts w:ascii="Times New Roman" w:hAnsi="Times New Roman" w:cs="Times New Roman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7FC7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FC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0"/>
    <w:rsid w:val="00B14F9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809AE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zitoufiqwadud/Library/Containers/com.microsoft.Word/Data/Library/Application%20Support/Microsoft/Office/16.0/DTS/Search/%7bF92BED28-4313-9349-AB95-9D163A741984%7dtf164026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6B331E75F54045AAC53999E6C6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66B04-3584-3C48-8D10-1D4A79C58CBB}"/>
      </w:docPartPr>
      <w:docPartBody>
        <w:p w:rsidR="00BC3041" w:rsidRDefault="000C3363">
          <w:pPr>
            <w:pStyle w:val="486B331E75F54045AAC53999E6C618C3"/>
          </w:pPr>
          <w:r w:rsidRPr="007427F1">
            <w:t>Quantity</w:t>
          </w:r>
        </w:p>
      </w:docPartBody>
    </w:docPart>
    <w:docPart>
      <w:docPartPr>
        <w:name w:val="3BA52C0CC0DE1143947B8DFC5DE41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51904-5F61-3146-BE14-D6226196821C}"/>
      </w:docPartPr>
      <w:docPartBody>
        <w:p w:rsidR="00BC3041" w:rsidRDefault="000C3363">
          <w:pPr>
            <w:pStyle w:val="3BA52C0CC0DE1143947B8DFC5DE41E98"/>
          </w:pPr>
          <w:r w:rsidRPr="007427F1">
            <w:t>Description</w:t>
          </w:r>
        </w:p>
      </w:docPartBody>
    </w:docPart>
    <w:docPart>
      <w:docPartPr>
        <w:name w:val="62641DD3DEEE4D4FBB0861DC8475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0CD4A-67A0-BA40-AA56-FE470674B96C}"/>
      </w:docPartPr>
      <w:docPartBody>
        <w:p w:rsidR="00BC3041" w:rsidRDefault="000C3363">
          <w:pPr>
            <w:pStyle w:val="62641DD3DEEE4D4FBB0861DC847563D4"/>
          </w:pPr>
          <w:r w:rsidRPr="007427F1">
            <w:t>Unit Price</w:t>
          </w:r>
        </w:p>
      </w:docPartBody>
    </w:docPart>
    <w:docPart>
      <w:docPartPr>
        <w:name w:val="9BDCDCFAE002FD4CB1BA7865D73BB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95F41-AA96-3F4F-A00B-9953DE8FDDF0}"/>
      </w:docPartPr>
      <w:docPartBody>
        <w:p w:rsidR="00BC3041" w:rsidRDefault="000C3363">
          <w:pPr>
            <w:pStyle w:val="9BDCDCFAE002FD4CB1BA7865D73BBAA0"/>
          </w:pPr>
          <w:r w:rsidRPr="007427F1">
            <w:t>Total</w:t>
          </w:r>
        </w:p>
      </w:docPartBody>
    </w:docPart>
    <w:docPart>
      <w:docPartPr>
        <w:name w:val="1463F25865367D4390EE43149668C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69F53-BA95-EC41-8B67-134BA8B31C3F}"/>
      </w:docPartPr>
      <w:docPartBody>
        <w:p w:rsidR="00E3008C" w:rsidRDefault="00FD0E50" w:rsidP="00FD0E50">
          <w:pPr>
            <w:pStyle w:val="1463F25865367D4390EE43149668C37E"/>
          </w:pPr>
          <w:r w:rsidRPr="007427F1">
            <w:t>Subtotal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3"/>
    <w:rsid w:val="000C3363"/>
    <w:rsid w:val="00120044"/>
    <w:rsid w:val="00247218"/>
    <w:rsid w:val="003E4E0D"/>
    <w:rsid w:val="005D77F9"/>
    <w:rsid w:val="007D5072"/>
    <w:rsid w:val="008A53C5"/>
    <w:rsid w:val="008F6409"/>
    <w:rsid w:val="00970FE4"/>
    <w:rsid w:val="009C7E8C"/>
    <w:rsid w:val="00A367DC"/>
    <w:rsid w:val="00A634F4"/>
    <w:rsid w:val="00BC3041"/>
    <w:rsid w:val="00BD6416"/>
    <w:rsid w:val="00E3008C"/>
    <w:rsid w:val="00F123A2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B331E75F54045AAC53999E6C618C3">
    <w:name w:val="486B331E75F54045AAC53999E6C618C3"/>
  </w:style>
  <w:style w:type="paragraph" w:customStyle="1" w:styleId="3BA52C0CC0DE1143947B8DFC5DE41E98">
    <w:name w:val="3BA52C0CC0DE1143947B8DFC5DE41E98"/>
  </w:style>
  <w:style w:type="paragraph" w:customStyle="1" w:styleId="62641DD3DEEE4D4FBB0861DC847563D4">
    <w:name w:val="62641DD3DEEE4D4FBB0861DC847563D4"/>
  </w:style>
  <w:style w:type="paragraph" w:customStyle="1" w:styleId="9BDCDCFAE002FD4CB1BA7865D73BBAA0">
    <w:name w:val="9BDCDCFAE002FD4CB1BA7865D73BBAA0"/>
  </w:style>
  <w:style w:type="paragraph" w:customStyle="1" w:styleId="1463F25865367D4390EE43149668C37E">
    <w:name w:val="1463F25865367D4390EE43149668C37E"/>
    <w:rsid w:val="00FD0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B02FED66-7DC6-4AD2-928C-3D227BCDFC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{F92BED28-4313-9349-AB95-9D163A741984}tf16402649.dotx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Kazi Toufiq Wadud</dc:creator>
  <cp:keywords/>
  <cp:lastModifiedBy>Kazi Toufiq Wadud</cp:lastModifiedBy>
  <cp:revision>2</cp:revision>
  <cp:lastPrinted>2020-08-24T02:56:00Z</cp:lastPrinted>
  <dcterms:created xsi:type="dcterms:W3CDTF">2020-10-02T12:23:00Z</dcterms:created>
  <dcterms:modified xsi:type="dcterms:W3CDTF">2020-10-02T12:23:00Z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